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713F" w:rsidRPr="0026713F" w:rsidRDefault="00E72733" w:rsidP="0026713F">
      <w:pPr>
        <w:widowControl w:val="0"/>
        <w:autoSpaceDE w:val="0"/>
        <w:autoSpaceDN w:val="0"/>
        <w:adjustRightInd w:val="0"/>
        <w:spacing w:before="91" w:after="0" w:line="240" w:lineRule="auto"/>
        <w:ind w:left="116" w:right="-20"/>
        <w:rPr>
          <w:rFonts w:ascii="Times New Roman" w:hAnsi="Times New Roman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5777230</wp:posOffset>
                </wp:positionV>
                <wp:extent cx="7559675" cy="4914265"/>
                <wp:effectExtent l="0" t="0" r="22225" b="63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4914265"/>
                          <a:chOff x="0" y="9098"/>
                          <a:chExt cx="11905" cy="7739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-3" y="9108"/>
                            <a:ext cx="11908" cy="7087"/>
                            <a:chOff x="-3" y="9108"/>
                            <a:chExt cx="11908" cy="7087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-3" y="9325"/>
                            <a:ext cx="11908" cy="7087"/>
                            <a:chOff x="-3" y="9325"/>
                            <a:chExt cx="11908" cy="7087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8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9"/>
                        <wpg:cNvGrpSpPr>
                          <a:grpSpLocks/>
                        </wpg:cNvGrpSpPr>
                        <wpg:grpSpPr bwMode="auto">
                          <a:xfrm>
                            <a:off x="-3" y="9551"/>
                            <a:ext cx="11908" cy="7086"/>
                            <a:chOff x="-3" y="9551"/>
                            <a:chExt cx="11908" cy="7086"/>
                          </a:xfrm>
                        </wpg:grpSpPr>
                        <wps:wsp>
                          <wps:cNvPr id="13" name="Freeform 10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2"/>
                        <wpg:cNvGrpSpPr>
                          <a:grpSpLocks/>
                        </wpg:cNvGrpSpPr>
                        <wpg:grpSpPr bwMode="auto">
                          <a:xfrm>
                            <a:off x="-3" y="9751"/>
                            <a:ext cx="11908" cy="7086"/>
                            <a:chOff x="-3" y="9751"/>
                            <a:chExt cx="11908" cy="7086"/>
                          </a:xfrm>
                        </wpg:grpSpPr>
                        <wps:wsp>
                          <wps:cNvPr id="16" name="Freeform 13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4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4482EF" id="Group 2" o:spid="_x0000_s1026" style="position:absolute;margin-left:0;margin-top:454.9pt;width:595.25pt;height:386.95pt;z-index:-251658240;mso-position-horizontal-relative:page;mso-position-vertical-relative:page" coordorigin=",9098" coordsize="11905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" o:allowincell="f">
                <v:group id="Group 3" o:spid="_x0000_s1027" style="position:absolute;left:-3;top:9108;width:11908;height:7087" coordorigin="-3,9108" coordsize="11908,7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4" o:spid="_x0000_s1028" style="position:absolute;left:-3;top:9108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RBMMA&#10;AADaAAAADwAAAGRycy9kb3ducmV2LnhtbESPT4vCMBTE7wt+h/AEb2vqIrtSjSK6LiKCfw8eH82z&#10;LSYvpYlav70RFjwOM/MbZjRprBE3qn3pWEGvm4AgzpwuOVdwPCw+ByB8QNZoHJOCB3mYjFsfI0y1&#10;u/OObvuQiwhhn6KCIoQqldJnBVn0XVcRR+/saoshyjqXusZ7hFsjv5LkW1osOS4UWNGsoOyyv1oF&#10;s9yY5cCtdtv1vL85rS6//b9FolSn3UyHIAI14R3+by+1gh94XYk3QI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RBMMAAADaAAAADwAAAAAAAAAAAAAAAACYAgAAZHJzL2Rv&#10;d25yZXYueG1sUEsFBgAAAAAEAAQA9QAAAIgDAAAAAA=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badcf4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5" o:spid="_x0000_s1029" style="position:absolute;left:-3;top:9108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FdsAA&#10;AADaAAAADwAAAGRycy9kb3ducmV2LnhtbERPy4rCMBTdD/gP4QruxlSRQappEV+IDIyvhctLc22L&#10;yU1pota/nywGZnk473neWSOe1PrasYLRMAFBXDhdc6ngct58TkH4gKzROCYFb/KQZ72POabavfhI&#10;z1MoRQxhn6KCKoQmldIXFVn0Q9cQR+7mWoshwraUusVXDLdGjpPkS1qsOTZU2NCyouJ+elgFy9KY&#10;3dTtj4fv1eTnur+vJ9tNotSg3y1mIAJ14V/8595pBXFrvBJvgM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YPFdsAAAADaAAAADwAAAAAAAAAAAAAAAACYAgAAZHJzL2Rvd25y&#10;ZXYueG1sUEsFBgAAAAAEAAQA9QAAAIUDAAAAAA==&#10;" path="m3,r,l3,1293,3,xe" fillcolor="#badcf4" stroked="f">
                    <v:path arrowok="t" o:connecttype="custom" o:connectlocs="3,0;3,0;3,1293;3,1293;3,0" o:connectangles="0,0,0,0,0"/>
                  </v:shape>
                </v:group>
                <v:group id="Group 6" o:spid="_x0000_s1030" style="position:absolute;left:-3;top:9325;width:11908;height:7087" coordorigin="-3,9325" coordsize="11908,7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7" o:spid="_x0000_s1031" style="position:absolute;left:-3;top:9325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Xr9sUA&#10;AADbAAAADwAAAGRycy9kb3ducmV2LnhtbESPQWvCQBCF7wX/wzJCb3VjD7ZEN6EVKiL1oBV7HbJj&#10;Epqdjdk1pv5651DobYb35r1vFvngGtVTF2rPBqaTBBRx4W3NpYHD18fTK6gQkS02nsnALwXIs9HD&#10;AlPrr7yjfh9LJSEcUjRQxdimWoeiIodh4lti0U6+cxhl7UptO7xKuGv0c5LMtMOapaHClpYVFT/7&#10;izNQbny/e7m9r+h23C4P/tx/fm9OxjyOh7c5qEhD/Df/Xa+t4Au9/CID6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ev2xQAAANsAAAAPAAAAAAAAAAAAAAAAAJgCAABkcnMv&#10;ZG93bnJldi54bWxQSwUGAAAAAAQABAD1AAAAigM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8" o:spid="_x0000_s1032" style="position:absolute;left:-3;top:9325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lObcEA&#10;AADbAAAADwAAAGRycy9kb3ducmV2LnhtbERPTYvCMBC9C/6HMII3Td2DK9UoKriI6EFX9Do0Y1ts&#10;JrWJtfrrN4Kwt3m8z5nMGlOImiqXW1Yw6EcgiBOrc04VHH9XvREI55E1FpZJwZMczKbt1gRjbR+8&#10;p/rgUxFC2MWoIPO+jKV0SUYGXd+WxIG72MqgD7BKpa7wEcJNIb+iaCgN5hwaMixpmVFyPdyNgnRj&#10;6/33a/FDr9NuebS3enveXJTqdpr5GISnxv+LP+61DvMH8P4lHC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ZTm3BAAAA2wAAAA8AAAAAAAAAAAAAAAAAmAIAAGRycy9kb3du&#10;cmV2LnhtbFBLBQYAAAAABAAEAPUAAACGAwAAAAA=&#10;" path="m3,r,l3,1293,3,xe" fillcolor="#004990" stroked="f">
                    <v:path arrowok="t" o:connecttype="custom" o:connectlocs="3,0;3,0;3,1293;3,1293;3,0" o:connectangles="0,0,0,0,0"/>
                  </v:shape>
                </v:group>
                <v:group id="Group 9" o:spid="_x0000_s1033" style="position:absolute;left:-3;top:9551;width:11908;height:7086" coordorigin="-3,9551" coordsize="11908,7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0" o:spid="_x0000_s1034" style="position:absolute;left:-3;top:95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3tUMIA&#10;AADbAAAADwAAAGRycy9kb3ducmV2LnhtbERPTWsCMRC9F/wPYYTeatYWWrsaRQuCh15cpV6HzbhZ&#10;3EyWTVyz/npTKPQ2j/c5i1W0jeip87VjBdNJBoK4dLrmSsHxsH2ZgfABWWPjmBQM5GG1HD0tMNfu&#10;xnvqi1CJFMI+RwUmhDaX0peGLPqJa4kTd3adxZBgV0nd4S2F20a+Ztm7tFhzajDY0peh8lJcrYLP&#10;fn/MTodT8b39+djcoxnu1zgo9TyO6zmIQDH8i//cO53mv8HvL+k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7e1QwgAAANsAAAAPAAAAAAAAAAAAAAAAAJgCAABkcnMvZG93&#10;bnJldi54bWxQSwUGAAAAAAQABAD1AAAAhwM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1" o:spid="_x0000_s1035" style="position:absolute;left:-3;top:95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R1JMIA&#10;AADbAAAADwAAAGRycy9kb3ducmV2LnhtbERPTWsCMRC9F/wPYYTeatZSWrsaRQuCh15cpV6HzbhZ&#10;3EyWTVyz/npTKPQ2j/c5i1W0jeip87VjBdNJBoK4dLrmSsHxsH2ZgfABWWPjmBQM5GG1HD0tMNfu&#10;xnvqi1CJFMI+RwUmhDaX0peGLPqJa4kTd3adxZBgV0nd4S2F20a+Ztm7tFhzajDY0peh8lJcrYLP&#10;fn/MTodT8b39+djcoxnu1zgo9TyO6zmIQDH8i//cO53mv8HvL+k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BHUkwgAAANsAAAAPAAAAAAAAAAAAAAAAAJgCAABkcnMvZG93&#10;bnJldi54bWxQSwUGAAAAAAQABAD1AAAAhwMAAAAA&#10;" path="m3,r,l3,1293,3,xe" stroked="f">
                    <v:path arrowok="t" o:connecttype="custom" o:connectlocs="3,0;3,0;3,1293;3,1293;3,0" o:connectangles="0,0,0,0,0"/>
                  </v:shape>
                </v:group>
                <v:group id="Group 12" o:spid="_x0000_s1036" style="position:absolute;left:-3;top:9751;width:11908;height:7086" coordorigin="-3,9751" coordsize="11908,7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3" o:spid="_x0000_s1037" style="position:absolute;left:-3;top:97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BKe8QA&#10;AADbAAAADwAAAGRycy9kb3ducmV2LnhtbERPTWvCQBC9F/wPyxS8lGZjKFrSbIKIYvFkVajHaXaa&#10;pGZnQ3bV+O+7BaG3ebzPyYrBtOJCvWssK5hEMQji0uqGKwWH/er5FYTzyBpby6TgRg6KfPSQYart&#10;lT/osvOVCCHsUlRQe9+lUrqyJoMush1x4L5tb9AH2FdS93gN4aaVSRxPpcGGQ0ONHS1qKk+7s1FQ&#10;LY8/x9lktXx5WuyTzdenWSdbo9T4cZi/gfA0+H/x3f2uw/wp/P0SDp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wSnvEAAAA2wAAAA8AAAAAAAAAAAAAAAAAmAIAAGRycy9k&#10;b3ducmV2LnhtbFBLBQYAAAAABAAEAPUAAACJAwAAAAA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4" o:spid="_x0000_s1038" style="position:absolute;left:-3;top:97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zv4MIA&#10;AADbAAAADwAAAGRycy9kb3ducmV2LnhtbERPS4vCMBC+C/6HMMJeRFOL6FKNIqLs4snHgh7HZrbt&#10;2kxKk9X6740geJuP7znTeWNKcaXaFZYVDPoRCOLU6oIzBT+Hde8ThPPIGkvLpOBODuazdmuKibY3&#10;3tF17zMRQtglqCD3vkqkdGlOBl3fVsSB+7W1QR9gnUld4y2Em1LGUTSSBgsODTlWtMwpvez/jYJs&#10;dfo7jQfr1bC7PMSb89F8xVuj1EenWUxAeGr8W/xyf+swfwzPX8I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fO/gwgAAANsAAAAPAAAAAAAAAAAAAAAAAJgCAABkcnMvZG93&#10;bnJldi54bWxQSwUGAAAAAAQABAD1AAAAhwMAAAAA&#10;" path="m3,r,l3,1293,3,xe" fillcolor="#004990" stroked="f">
                    <v:path arrowok="t" o:connecttype="custom" o:connectlocs="3,0;3,0;3,1293;3,1293;3,0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1511300</wp:posOffset>
                </wp:positionH>
                <wp:positionV relativeFrom="paragraph">
                  <wp:posOffset>881380</wp:posOffset>
                </wp:positionV>
                <wp:extent cx="0" cy="0"/>
                <wp:effectExtent l="6350" t="5080" r="12700" b="13970"/>
                <wp:wrapNone/>
                <wp:docPr id="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T0" fmla="*/ 0 60000 65536"/>
                            <a:gd name="T1" fmla="*/ 0 60000 65536"/>
                          </a:gdLst>
                          <a:ahLst/>
                          <a:cxnLst>
                            <a:cxn ang="T0">
                              <a:pos x="0" y="0"/>
                            </a:cxn>
                            <a:cxn ang="T1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520F286" id="Freeform 1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9pt,69.4pt,119pt,69.4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" o:allowincell="f" filled="f" strokecolor="#231f20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38789F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1611630" cy="161163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29" w:rsidRDefault="00AD4E89" w:rsidP="003D2429">
      <w:pPr>
        <w:pStyle w:val="MDULO"/>
        <w:ind w:left="2552"/>
        <w:jc w:val="right"/>
      </w:pPr>
      <w:r>
        <w:t xml:space="preserve">ciclo: </w:t>
      </w:r>
      <w:r w:rsidR="003D2429">
        <w:t>[NOMBRE DEL CICLO]</w:t>
      </w:r>
    </w:p>
    <w:p w:rsidR="003D2429" w:rsidRDefault="003D2429" w:rsidP="003D2429">
      <w:pPr>
        <w:pStyle w:val="MDULO"/>
        <w:ind w:left="2552"/>
        <w:jc w:val="right"/>
      </w:pPr>
      <w:r>
        <w:t>MÓDULO DE [NOMBRE DEL MODULO]</w:t>
      </w:r>
    </w:p>
    <w:p w:rsidR="003D2429" w:rsidRDefault="003D2429" w:rsidP="00E805E2">
      <w:pPr>
        <w:pStyle w:val="MDULO"/>
        <w:jc w:val="right"/>
        <w:rPr>
          <w:szCs w:val="20"/>
        </w:rPr>
      </w:pPr>
    </w:p>
    <w:p w:rsidR="0026713F" w:rsidRPr="00D17F0E" w:rsidRDefault="0026713F" w:rsidP="008038BA">
      <w:pPr>
        <w:pStyle w:val="Unidad"/>
      </w:pPr>
    </w:p>
    <w:p w:rsidR="00D17F0E" w:rsidRDefault="00D17F0E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26713F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26713F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D27929" w:rsidRPr="00D27929" w:rsidRDefault="00703237" w:rsidP="00D27929">
      <w:pPr>
        <w:pStyle w:val="UnidadPortada"/>
        <w:jc w:val="center"/>
        <w:rPr>
          <w:color w:val="000000"/>
          <w:sz w:val="80"/>
          <w:szCs w:val="80"/>
        </w:rPr>
      </w:pPr>
      <w:r w:rsidRPr="00D27929">
        <w:rPr>
          <w:sz w:val="80"/>
          <w:szCs w:val="80"/>
        </w:rPr>
        <w:t>[</w:t>
      </w:r>
      <w:r w:rsidR="003D2429">
        <w:rPr>
          <w:sz w:val="80"/>
          <w:szCs w:val="80"/>
        </w:rPr>
        <w:t>Tarea Nº XX</w:t>
      </w:r>
      <w:r w:rsidRPr="00D27929">
        <w:rPr>
          <w:sz w:val="80"/>
          <w:szCs w:val="80"/>
        </w:rPr>
        <w:t>]</w:t>
      </w: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17F0E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17F0E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Pr="00D27929" w:rsidRDefault="003D2429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Alumno:</w:t>
      </w:r>
    </w:p>
    <w:p w:rsidR="00961341" w:rsidRDefault="00703237" w:rsidP="00D27929">
      <w:pPr>
        <w:pStyle w:val="NombreUnidadPortada"/>
        <w:jc w:val="right"/>
        <w:rPr>
          <w:sz w:val="56"/>
          <w:szCs w:val="56"/>
        </w:rPr>
      </w:pPr>
      <w:r w:rsidRPr="00D27929">
        <w:rPr>
          <w:sz w:val="56"/>
          <w:szCs w:val="56"/>
        </w:rPr>
        <w:t>[Nombre del alumno</w:t>
      </w:r>
      <w:r w:rsidR="00163825">
        <w:rPr>
          <w:sz w:val="56"/>
          <w:szCs w:val="56"/>
        </w:rPr>
        <w:t>/a</w:t>
      </w:r>
      <w:r w:rsidRPr="00D27929">
        <w:rPr>
          <w:sz w:val="56"/>
          <w:szCs w:val="56"/>
        </w:rPr>
        <w:t>]</w:t>
      </w:r>
    </w:p>
    <w:p w:rsidR="003D2429" w:rsidRPr="00D27929" w:rsidRDefault="003D2429" w:rsidP="003D2429">
      <w:pPr>
        <w:pStyle w:val="NombreUnidadPortada"/>
        <w:jc w:val="right"/>
        <w:rPr>
          <w:sz w:val="56"/>
          <w:szCs w:val="56"/>
        </w:rPr>
      </w:pPr>
      <w:r w:rsidRPr="00D27929">
        <w:rPr>
          <w:sz w:val="56"/>
          <w:szCs w:val="56"/>
        </w:rPr>
        <w:t>[</w:t>
      </w:r>
      <w:r>
        <w:rPr>
          <w:sz w:val="56"/>
          <w:szCs w:val="56"/>
        </w:rPr>
        <w:t>DNI</w:t>
      </w:r>
      <w:r w:rsidRPr="00D27929">
        <w:rPr>
          <w:sz w:val="56"/>
          <w:szCs w:val="56"/>
        </w:rPr>
        <w:t>]</w:t>
      </w:r>
    </w:p>
    <w:p w:rsidR="003D2429" w:rsidRPr="00D27929" w:rsidRDefault="003D2429" w:rsidP="00D27929">
      <w:pPr>
        <w:pStyle w:val="NombreUnidadPortada"/>
        <w:jc w:val="right"/>
        <w:rPr>
          <w:sz w:val="56"/>
          <w:szCs w:val="56"/>
        </w:rPr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NombreUnidad"/>
      </w:pPr>
    </w:p>
    <w:p w:rsidR="0026713F" w:rsidRDefault="0026713F" w:rsidP="008038BA">
      <w:pPr>
        <w:pStyle w:val="NombreUnidad"/>
      </w:pPr>
    </w:p>
    <w:p w:rsidR="00961341" w:rsidRDefault="00961341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:rsidR="00E805E2" w:rsidRDefault="00E805E2" w:rsidP="00B84CF6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:rsidR="00961341" w:rsidRDefault="00961341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Los documentos, elementos gráficos,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vídeos, transparencias y otros </w:t>
      </w:r>
      <w:r>
        <w:rPr>
          <w:rFonts w:ascii="Arial" w:hAnsi="Arial" w:cs="Arial"/>
          <w:i/>
          <w:iCs/>
          <w:color w:val="231F20"/>
          <w:sz w:val="18"/>
          <w:szCs w:val="18"/>
        </w:rPr>
        <w:t>recursos didácticos incluidos en este contenido pueden contener i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m</w:t>
      </w:r>
      <w:r>
        <w:rPr>
          <w:rFonts w:ascii="Arial" w:hAnsi="Arial" w:cs="Arial"/>
          <w:i/>
          <w:iCs/>
          <w:color w:val="231F20"/>
          <w:sz w:val="18"/>
          <w:szCs w:val="18"/>
        </w:rPr>
        <w:t>precisiones técnicas o errores tipográficos. Periódicamente se realizan cambios en el contenido.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puede realizar en cualquier momento, sin previo aviso,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mejoras y/o cambios en el con</w:t>
      </w:r>
      <w:r>
        <w:rPr>
          <w:rFonts w:ascii="Arial" w:hAnsi="Arial" w:cs="Arial"/>
          <w:i/>
          <w:iCs/>
          <w:color w:val="231F20"/>
          <w:sz w:val="18"/>
          <w:szCs w:val="18"/>
        </w:rPr>
        <w:t>tenido</w:t>
      </w:r>
      <w:r w:rsidR="00AD7814">
        <w:rPr>
          <w:rFonts w:ascii="Arial" w:hAnsi="Arial" w:cs="Arial"/>
          <w:i/>
          <w:iCs/>
          <w:color w:val="231F20"/>
          <w:sz w:val="18"/>
          <w:szCs w:val="18"/>
        </w:rPr>
        <w:t xml:space="preserve">. 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961341" w:rsidP="00FB49F9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 responsabilidad del usuario el cumplimiento de todas las leyes de derechos de autor aplicables. Ningún elemento de este contenido (d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o</w:t>
      </w:r>
      <w:r>
        <w:rPr>
          <w:rFonts w:ascii="Arial" w:hAnsi="Arial" w:cs="Arial"/>
          <w:i/>
          <w:iCs/>
          <w:color w:val="231F20"/>
          <w:sz w:val="18"/>
          <w:szCs w:val="18"/>
        </w:rPr>
        <w:t>cumentos, elementos gráficos, vídeos, transparencias y otros recursos didácticos asociados), ni parte de este contenido puede ser reproducida, almacenada o introducida en un sistema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de recuperación, ni transmiti</w:t>
      </w:r>
      <w:r>
        <w:rPr>
          <w:rFonts w:ascii="Arial" w:hAnsi="Arial" w:cs="Arial"/>
          <w:i/>
          <w:iCs/>
          <w:color w:val="231F20"/>
          <w:sz w:val="18"/>
          <w:szCs w:val="18"/>
        </w:rPr>
        <w:t>da de ninguna forma ni por ningún medio (ya sea electrónico, mecánico, por fotocopia, grabación o de otra manera), ni con ningún propósito, sin la previa autorización por escrito de Fomento Ocupacional FOC SL.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ind w:right="-31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Este contenido está protegido por la ley de propiedad intelectual e indu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s</w:t>
      </w:r>
      <w:r>
        <w:rPr>
          <w:rFonts w:ascii="Arial" w:hAnsi="Arial" w:cs="Arial"/>
          <w:i/>
          <w:iCs/>
          <w:color w:val="231F20"/>
          <w:sz w:val="18"/>
          <w:szCs w:val="18"/>
        </w:rPr>
        <w:t>trial. Pertenecen a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los derechos de autor y los demás derechos de propiedad intelectual e industrial sobre este contenido.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Pr="00FB49F9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Sin perjuicio de los casos en que la ley aplicable prohíbe la exclusión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de la responsa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>bilidad por daños, Fomento Ocu</w:t>
      </w:r>
      <w:r>
        <w:rPr>
          <w:rFonts w:ascii="Arial" w:hAnsi="Arial" w:cs="Arial"/>
          <w:i/>
          <w:iCs/>
          <w:color w:val="231F20"/>
          <w:sz w:val="18"/>
          <w:szCs w:val="18"/>
        </w:rPr>
        <w:t>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no se responsabiliza en ningún caso de daños indirectos, sean cuales fueren</w:t>
      </w:r>
      <w:r w:rsidR="00FB49F9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su naturaleza u origen, que se deriven o de otro modo estén relacionados con el uso de este contenido.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911E7D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© 20</w:t>
      </w:r>
      <w:r w:rsidR="00882878">
        <w:rPr>
          <w:rFonts w:ascii="Arial" w:hAnsi="Arial" w:cs="Arial"/>
          <w:i/>
          <w:iCs/>
          <w:color w:val="231F20"/>
          <w:sz w:val="18"/>
          <w:szCs w:val="18"/>
        </w:rPr>
        <w:t>20</w:t>
      </w:r>
      <w:r w:rsidR="00E805E2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Fomento Ocupacional FOC SL</w:t>
      </w:r>
      <w:r w:rsidR="00961341"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todos los derechos reservados.</w:t>
      </w:r>
    </w:p>
    <w:p w:rsidR="00961341" w:rsidRDefault="00961341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color w:val="000000"/>
          <w:sz w:val="18"/>
          <w:szCs w:val="18"/>
        </w:rPr>
        <w:sectPr w:rsidR="00961341">
          <w:pgSz w:w="11920" w:h="16840"/>
          <w:pgMar w:top="1560" w:right="1680" w:bottom="280" w:left="1340" w:header="720" w:footer="720" w:gutter="0"/>
          <w:cols w:space="720" w:equalWidth="0">
            <w:col w:w="8900"/>
          </w:cols>
          <w:noEndnote/>
        </w:sectPr>
      </w:pPr>
    </w:p>
    <w:p w:rsidR="00D13C12" w:rsidRDefault="00D13C12">
      <w:pPr>
        <w:spacing w:after="0" w:line="240" w:lineRule="auto"/>
        <w:rPr>
          <w:sz w:val="48"/>
          <w:szCs w:val="48"/>
        </w:rPr>
      </w:pPr>
    </w:p>
    <w:p w:rsidR="00A054AE" w:rsidRPr="00A054AE" w:rsidRDefault="00A054AE" w:rsidP="00A054AE">
      <w:pPr>
        <w:pStyle w:val="NegritasTareas"/>
        <w:ind w:left="220"/>
        <w:rPr>
          <w:rFonts w:ascii="Calibri" w:hAnsi="Calibri" w:cs="Times New Roman"/>
          <w:b w:val="0"/>
          <w:noProof/>
          <w:color w:val="365F91" w:themeColor="accent1" w:themeShade="BF"/>
          <w:sz w:val="22"/>
          <w:szCs w:val="22"/>
          <w:lang w:eastAsia="en-US"/>
        </w:rPr>
      </w:pPr>
      <w:r w:rsidRPr="00A054AE">
        <w:rPr>
          <w:sz w:val="36"/>
          <w:szCs w:val="36"/>
          <w:lang w:eastAsia="en-US"/>
        </w:rPr>
        <w:t>Contenido</w:t>
      </w:r>
      <w:r w:rsidRPr="00A054AE">
        <w:rPr>
          <w:rFonts w:ascii="Calibri" w:hAnsi="Calibri" w:cs="Times New Roman"/>
          <w:b w:val="0"/>
          <w:noProof/>
          <w:color w:val="365F91" w:themeColor="accent1" w:themeShade="BF"/>
          <w:sz w:val="22"/>
          <w:szCs w:val="22"/>
          <w:lang w:eastAsia="en-US"/>
        </w:rPr>
        <w:br/>
      </w:r>
    </w:p>
    <w:bookmarkStart w:id="0" w:name="_GoBack"/>
    <w:bookmarkEnd w:id="0"/>
    <w:p w:rsidR="0045375B" w:rsidRDefault="00A054AE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 w:rsidRPr="00004D8C">
        <w:rPr>
          <w:noProof/>
          <w:color w:val="365F91" w:themeColor="accent1" w:themeShade="BF"/>
        </w:rPr>
        <w:fldChar w:fldCharType="begin"/>
      </w:r>
      <w:r w:rsidRPr="00004D8C">
        <w:instrText xml:space="preserve"> TOC \h \z \t "Nivel 1;1;Nivel 2;2;Nivel 3;3" </w:instrText>
      </w:r>
      <w:r w:rsidRPr="00004D8C">
        <w:rPr>
          <w:noProof/>
          <w:color w:val="365F91" w:themeColor="accent1" w:themeShade="BF"/>
        </w:rPr>
        <w:fldChar w:fldCharType="separate"/>
      </w:r>
      <w:hyperlink w:anchor="_Toc52179159" w:history="1">
        <w:r w:rsidR="0045375B" w:rsidRPr="00AC09C8">
          <w:rPr>
            <w:rStyle w:val="Hipervnculo"/>
            <w:noProof/>
          </w:rPr>
          <w:t>1.</w:t>
        </w:r>
        <w:r w:rsidR="0045375B">
          <w:rPr>
            <w:rFonts w:asciiTheme="minorHAnsi" w:eastAsiaTheme="minorEastAsia" w:hAnsiTheme="minorHAnsi" w:cstheme="minorBidi"/>
            <w:noProof/>
            <w:lang w:val="en-GB" w:eastAsia="en-GB"/>
          </w:rPr>
          <w:tab/>
        </w:r>
        <w:r w:rsidR="0045375B" w:rsidRPr="00AC09C8">
          <w:rPr>
            <w:rStyle w:val="Hipervnculo"/>
            <w:noProof/>
          </w:rPr>
          <w:t>Documentos que se adjuntan a este informe.</w:t>
        </w:r>
        <w:r w:rsidR="0045375B">
          <w:rPr>
            <w:noProof/>
            <w:webHidden/>
          </w:rPr>
          <w:tab/>
        </w:r>
        <w:r w:rsidR="0045375B">
          <w:rPr>
            <w:noProof/>
            <w:webHidden/>
          </w:rPr>
          <w:fldChar w:fldCharType="begin"/>
        </w:r>
        <w:r w:rsidR="0045375B">
          <w:rPr>
            <w:noProof/>
            <w:webHidden/>
          </w:rPr>
          <w:instrText xml:space="preserve"> PAGEREF _Toc52179159 \h </w:instrText>
        </w:r>
        <w:r w:rsidR="0045375B">
          <w:rPr>
            <w:noProof/>
            <w:webHidden/>
          </w:rPr>
        </w:r>
        <w:r w:rsidR="0045375B">
          <w:rPr>
            <w:noProof/>
            <w:webHidden/>
          </w:rPr>
          <w:fldChar w:fldCharType="separate"/>
        </w:r>
        <w:r w:rsidR="0045375B">
          <w:rPr>
            <w:noProof/>
            <w:webHidden/>
          </w:rPr>
          <w:t>2</w:t>
        </w:r>
        <w:r w:rsidR="0045375B">
          <w:rPr>
            <w:noProof/>
            <w:webHidden/>
          </w:rPr>
          <w:fldChar w:fldCharType="end"/>
        </w:r>
      </w:hyperlink>
    </w:p>
    <w:p w:rsidR="0045375B" w:rsidRDefault="0045375B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2179160" w:history="1">
        <w:r w:rsidRPr="00AC09C8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val="en-GB" w:eastAsia="en-GB"/>
          </w:rPr>
          <w:tab/>
        </w:r>
        <w:r w:rsidRPr="00AC09C8">
          <w:rPr>
            <w:rStyle w:val="Hipervnculo"/>
            <w:noProof/>
          </w:rPr>
          <w:t>Resto de epígrafes que componen el desarrollo de este informe.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_Toc52179160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13C12" w:rsidRDefault="00A054AE" w:rsidP="00A054AE">
      <w:pPr>
        <w:spacing w:after="0" w:line="240" w:lineRule="auto"/>
        <w:rPr>
          <w:sz w:val="48"/>
          <w:szCs w:val="48"/>
        </w:rPr>
      </w:pPr>
      <w:r w:rsidRPr="00004D8C">
        <w:fldChar w:fldCharType="end"/>
      </w:r>
    </w:p>
    <w:p w:rsidR="00D13C12" w:rsidRPr="00A16292" w:rsidRDefault="00D13C12" w:rsidP="00D13C12">
      <w:pPr>
        <w:spacing w:after="0" w:line="240" w:lineRule="auto"/>
        <w:jc w:val="both"/>
        <w:rPr>
          <w:rFonts w:ascii="Arial" w:hAnsi="Arial" w:cs="Arial"/>
          <w:b/>
          <w:bCs/>
          <w:color w:val="FF0000"/>
          <w:position w:val="-1"/>
          <w:sz w:val="24"/>
          <w:szCs w:val="48"/>
        </w:rPr>
      </w:pPr>
      <w:r w:rsidRPr="00A16292">
        <w:rPr>
          <w:color w:val="FF0000"/>
          <w:sz w:val="24"/>
          <w:szCs w:val="48"/>
        </w:rPr>
        <w:t xml:space="preserve">(Una vez </w:t>
      </w:r>
      <w:r w:rsidR="00623E17">
        <w:rPr>
          <w:color w:val="FF0000"/>
          <w:sz w:val="24"/>
          <w:szCs w:val="48"/>
        </w:rPr>
        <w:t>realizado</w:t>
      </w:r>
      <w:r w:rsidRPr="00A16292">
        <w:rPr>
          <w:color w:val="FF0000"/>
          <w:sz w:val="24"/>
          <w:szCs w:val="48"/>
        </w:rPr>
        <w:t xml:space="preserve"> el informe, no olvidar actualizar </w:t>
      </w:r>
      <w:r w:rsidR="00623E17">
        <w:rPr>
          <w:color w:val="FF0000"/>
          <w:sz w:val="24"/>
          <w:szCs w:val="48"/>
        </w:rPr>
        <w:t>esta</w:t>
      </w:r>
      <w:r w:rsidRPr="00A16292">
        <w:rPr>
          <w:color w:val="FF0000"/>
          <w:sz w:val="24"/>
          <w:szCs w:val="48"/>
        </w:rPr>
        <w:t xml:space="preserve"> tabla del índice </w:t>
      </w:r>
      <w:r w:rsidRPr="00A16292">
        <w:rPr>
          <w:b/>
          <w:color w:val="FF0000"/>
          <w:sz w:val="24"/>
          <w:szCs w:val="48"/>
          <w:u w:val="single"/>
        </w:rPr>
        <w:t>(F9 + Actualizar toda la tabla)</w:t>
      </w:r>
      <w:r w:rsidRPr="00A16292">
        <w:rPr>
          <w:color w:val="FF0000"/>
          <w:sz w:val="24"/>
          <w:szCs w:val="48"/>
        </w:rPr>
        <w:t>, con el fin de que se actualicen todos los epígrafes y números de página)</w:t>
      </w:r>
    </w:p>
    <w:p w:rsidR="008117E4" w:rsidRDefault="008117E4" w:rsidP="008117E4">
      <w:pPr>
        <w:pStyle w:val="Nivel1"/>
        <w:rPr>
          <w:sz w:val="48"/>
          <w:szCs w:val="48"/>
        </w:rPr>
      </w:pPr>
    </w:p>
    <w:p w:rsidR="00D13C12" w:rsidRDefault="00D13C12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961341" w:rsidRPr="003B482F" w:rsidRDefault="00961341" w:rsidP="003B482F"/>
    <w:p w:rsidR="003B482F" w:rsidRDefault="003D2429" w:rsidP="00D94D82">
      <w:pPr>
        <w:pStyle w:val="Nivel2"/>
        <w:numPr>
          <w:ilvl w:val="0"/>
          <w:numId w:val="1"/>
        </w:numPr>
      </w:pPr>
      <w:bookmarkStart w:id="1" w:name="_Toc52179159"/>
      <w:r w:rsidRPr="003B482F">
        <w:t>Documentos que se adjuntan a este informe.</w:t>
      </w:r>
      <w:bookmarkStart w:id="2" w:name="_Toc525209708"/>
      <w:bookmarkStart w:id="3" w:name="_Toc525209751"/>
      <w:bookmarkEnd w:id="1"/>
    </w:p>
    <w:p w:rsidR="003B482F" w:rsidRDefault="003B482F" w:rsidP="003B482F">
      <w:pPr>
        <w:pStyle w:val="Texto"/>
      </w:pPr>
    </w:p>
    <w:p w:rsidR="003B482F" w:rsidRDefault="003B482F" w:rsidP="003B482F">
      <w:pPr>
        <w:pStyle w:val="Texto"/>
      </w:pPr>
      <w:r>
        <w:t>A continuación se detallan los documentos que componen la presente entrega de la tarea:</w:t>
      </w:r>
    </w:p>
    <w:p w:rsidR="003B482F" w:rsidRDefault="003B482F" w:rsidP="00D94D82">
      <w:pPr>
        <w:pStyle w:val="Texto"/>
        <w:numPr>
          <w:ilvl w:val="0"/>
          <w:numId w:val="2"/>
        </w:numPr>
      </w:pPr>
      <w:r>
        <w:t>Informe de elaboración de la tarea.</w:t>
      </w:r>
    </w:p>
    <w:p w:rsidR="003B482F" w:rsidRDefault="003B482F" w:rsidP="00D94D82">
      <w:pPr>
        <w:pStyle w:val="Texto"/>
        <w:numPr>
          <w:ilvl w:val="0"/>
          <w:numId w:val="2"/>
        </w:numPr>
      </w:pPr>
      <w:r>
        <w:t>Imágenes.</w:t>
      </w:r>
    </w:p>
    <w:p w:rsidR="003B482F" w:rsidRDefault="003B482F" w:rsidP="003B482F">
      <w:pPr>
        <w:pStyle w:val="Texto"/>
      </w:pPr>
    </w:p>
    <w:p w:rsidR="003B482F" w:rsidRDefault="008E40D3" w:rsidP="00D94D82">
      <w:pPr>
        <w:pStyle w:val="Nivel2"/>
        <w:numPr>
          <w:ilvl w:val="0"/>
          <w:numId w:val="1"/>
        </w:numPr>
      </w:pPr>
      <w:bookmarkStart w:id="4" w:name="_Toc52179160"/>
      <w:r w:rsidRPr="003B482F">
        <w:t>Resto de epígrafes</w:t>
      </w:r>
      <w:r w:rsidR="003D2429" w:rsidRPr="003B482F">
        <w:t xml:space="preserve"> que componen el desarrollo de este informe.</w:t>
      </w:r>
      <w:bookmarkEnd w:id="2"/>
      <w:bookmarkEnd w:id="3"/>
      <w:bookmarkEnd w:id="4"/>
    </w:p>
    <w:p w:rsidR="003B482F" w:rsidRDefault="003B482F" w:rsidP="003B482F">
      <w:pPr>
        <w:pStyle w:val="Texto"/>
      </w:pPr>
    </w:p>
    <w:p w:rsidR="003B482F" w:rsidRDefault="003B482F" w:rsidP="003B482F">
      <w:pPr>
        <w:pStyle w:val="Texto"/>
      </w:pPr>
      <w:r>
        <w:t>A partir de aquí se crearán todos los apartados que sean necesarios para la elaboración del informe de la tarea</w:t>
      </w:r>
    </w:p>
    <w:p w:rsidR="003B482F" w:rsidRDefault="003B482F" w:rsidP="003B482F">
      <w:pPr>
        <w:pStyle w:val="Texto"/>
      </w:pPr>
    </w:p>
    <w:p w:rsidR="003B482F" w:rsidRDefault="003B482F" w:rsidP="003B482F">
      <w:pPr>
        <w:pStyle w:val="Texto"/>
      </w:pPr>
      <w:r>
        <w:t>Se agregarán tantos epígrafes como se necesiten, poniéndoles siempre el estilo correspondiente para que cuando generemos el índice, Word los agregue a este índice.</w:t>
      </w:r>
    </w:p>
    <w:p w:rsidR="003B482F" w:rsidRDefault="003B482F" w:rsidP="003B482F">
      <w:pPr>
        <w:pStyle w:val="Texto"/>
      </w:pPr>
      <w:r>
        <w:t xml:space="preserve">No olvidar que una vez esté todo debidamente realizado debemos de pasar este informe a formato </w:t>
      </w:r>
      <w:proofErr w:type="spellStart"/>
      <w:r>
        <w:t>pdf</w:t>
      </w:r>
      <w:proofErr w:type="spellEnd"/>
      <w:r>
        <w:t xml:space="preserve"> que será el formato en que se realice la entrega.</w:t>
      </w:r>
    </w:p>
    <w:sectPr w:rsidR="003B482F" w:rsidSect="00D27929">
      <w:headerReference w:type="default" r:id="rId9"/>
      <w:footerReference w:type="default" r:id="rId10"/>
      <w:pgSz w:w="11920" w:h="16840"/>
      <w:pgMar w:top="1420" w:right="1300" w:bottom="280" w:left="1280" w:header="1227" w:footer="129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D82" w:rsidRDefault="00D94D82">
      <w:pPr>
        <w:spacing w:after="0" w:line="240" w:lineRule="auto"/>
      </w:pPr>
      <w:r>
        <w:separator/>
      </w:r>
    </w:p>
  </w:endnote>
  <w:endnote w:type="continuationSeparator" w:id="0">
    <w:p w:rsidR="00D94D82" w:rsidRDefault="00D94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237" w:rsidRPr="00336AFF" w:rsidRDefault="00703237" w:rsidP="009B790D">
    <w:pPr>
      <w:pStyle w:val="Piedepgina"/>
      <w:tabs>
        <w:tab w:val="clear" w:pos="4252"/>
        <w:tab w:val="clear" w:pos="8504"/>
        <w:tab w:val="right" w:pos="9340"/>
      </w:tabs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</w:pPr>
    <w:r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ab/>
      <w:t>PÁGINA</w:t>
    </w:r>
    <w:r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 xml:space="preserve"> 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begin"/>
    </w:r>
    <w:r w:rsidR="00D27929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instrText xml:space="preserve"> PAGE   \* MERGEFORMAT </w:instrTex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separate"/>
    </w:r>
    <w:r w:rsidR="0045375B">
      <w:rPr>
        <w:rFonts w:ascii="Arial" w:hAnsi="Arial" w:cs="Arial"/>
        <w:b/>
        <w:noProof/>
        <w:color w:val="A6A6A6" w:themeColor="background1" w:themeShade="A6"/>
        <w:sz w:val="16"/>
        <w:szCs w:val="16"/>
        <w:u w:val="single" w:color="244061" w:themeColor="accent1" w:themeShade="80"/>
      </w:rPr>
      <w:t>1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D82" w:rsidRDefault="00D94D82">
      <w:pPr>
        <w:spacing w:after="0" w:line="240" w:lineRule="auto"/>
      </w:pPr>
      <w:r>
        <w:separator/>
      </w:r>
    </w:p>
  </w:footnote>
  <w:footnote w:type="continuationSeparator" w:id="0">
    <w:p w:rsidR="00D94D82" w:rsidRDefault="00D94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237" w:rsidRDefault="00E7273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452408A" wp14:editId="4282E066">
              <wp:simplePos x="0" y="0"/>
              <wp:positionH relativeFrom="page">
                <wp:posOffset>883285</wp:posOffset>
              </wp:positionH>
              <wp:positionV relativeFrom="page">
                <wp:posOffset>698500</wp:posOffset>
              </wp:positionV>
              <wp:extent cx="5774055" cy="127000"/>
              <wp:effectExtent l="0" t="0" r="17145" b="635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405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3237" w:rsidRPr="00912C96" w:rsidRDefault="00703237">
                          <w:pPr>
                            <w:widowControl w:val="0"/>
                            <w:tabs>
                              <w:tab w:val="left" w:pos="6520"/>
                            </w:tabs>
                            <w:autoSpaceDE w:val="0"/>
                            <w:autoSpaceDN w:val="0"/>
                            <w:adjustRightInd w:val="0"/>
                            <w:spacing w:after="0" w:line="184" w:lineRule="exact"/>
                            <w:ind w:left="20" w:right="-44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ab/>
                          </w:r>
                          <w:r w:rsidRPr="00912C96">
                            <w:rPr>
                              <w:rFonts w:ascii="Arial" w:hAnsi="Arial" w:cs="Arial"/>
                              <w:bCs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FOMEN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3"/>
                              <w:sz w:val="16"/>
                              <w:szCs w:val="16"/>
                              <w:u w:val="single" w:color="004990"/>
                            </w:rPr>
                            <w:t>T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O OCU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12"/>
                              <w:sz w:val="16"/>
                              <w:szCs w:val="16"/>
                              <w:u w:val="single" w:color="004990"/>
                            </w:rPr>
                            <w:t>P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ACIONAL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6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FOC ®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240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55pt;margin-top:55pt;width:454.65pt;height:1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" o:allowincell="f" filled="f" stroked="f">
              <v:textbox inset="0,0,0,0">
                <w:txbxContent>
                  <w:p w:rsidR="00703237" w:rsidRPr="00912C96" w:rsidRDefault="00703237">
                    <w:pPr>
                      <w:widowControl w:val="0"/>
                      <w:tabs>
                        <w:tab w:val="left" w:pos="6520"/>
                      </w:tabs>
                      <w:autoSpaceDE w:val="0"/>
                      <w:autoSpaceDN w:val="0"/>
                      <w:adjustRightInd w:val="0"/>
                      <w:spacing w:after="0" w:line="184" w:lineRule="exact"/>
                      <w:ind w:left="20" w:right="-44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ab/>
                    </w:r>
                    <w:r w:rsidRPr="00912C96">
                      <w:rPr>
                        <w:rFonts w:ascii="Arial" w:hAnsi="Arial" w:cs="Arial"/>
                        <w:bCs/>
                        <w:color w:val="939598"/>
                        <w:sz w:val="16"/>
                        <w:szCs w:val="16"/>
                        <w:u w:val="single" w:color="004990"/>
                      </w:rPr>
                      <w:t>FOMEN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3"/>
                        <w:sz w:val="16"/>
                        <w:szCs w:val="16"/>
                        <w:u w:val="single" w:color="004990"/>
                      </w:rPr>
                      <w:t>T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O OCU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12"/>
                        <w:sz w:val="16"/>
                        <w:szCs w:val="16"/>
                        <w:u w:val="single" w:color="004990"/>
                      </w:rPr>
                      <w:t>P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ACIONAL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6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FOC ®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D7D47"/>
    <w:multiLevelType w:val="hybridMultilevel"/>
    <w:tmpl w:val="D2E40996"/>
    <w:lvl w:ilvl="0" w:tplc="2BCA4B44">
      <w:start w:val="1"/>
      <w:numFmt w:val="decimal"/>
      <w:lvlText w:val="%1."/>
      <w:lvlJc w:val="left"/>
      <w:pPr>
        <w:ind w:left="251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35" w:hanging="360"/>
      </w:pPr>
    </w:lvl>
    <w:lvl w:ilvl="2" w:tplc="0809001B" w:tentative="1">
      <w:start w:val="1"/>
      <w:numFmt w:val="lowerRoman"/>
      <w:lvlText w:val="%3."/>
      <w:lvlJc w:val="right"/>
      <w:pPr>
        <w:ind w:left="3955" w:hanging="180"/>
      </w:pPr>
    </w:lvl>
    <w:lvl w:ilvl="3" w:tplc="0809000F" w:tentative="1">
      <w:start w:val="1"/>
      <w:numFmt w:val="decimal"/>
      <w:lvlText w:val="%4."/>
      <w:lvlJc w:val="left"/>
      <w:pPr>
        <w:ind w:left="4675" w:hanging="360"/>
      </w:pPr>
    </w:lvl>
    <w:lvl w:ilvl="4" w:tplc="08090019" w:tentative="1">
      <w:start w:val="1"/>
      <w:numFmt w:val="lowerLetter"/>
      <w:lvlText w:val="%5."/>
      <w:lvlJc w:val="left"/>
      <w:pPr>
        <w:ind w:left="5395" w:hanging="360"/>
      </w:pPr>
    </w:lvl>
    <w:lvl w:ilvl="5" w:tplc="0809001B" w:tentative="1">
      <w:start w:val="1"/>
      <w:numFmt w:val="lowerRoman"/>
      <w:lvlText w:val="%6."/>
      <w:lvlJc w:val="right"/>
      <w:pPr>
        <w:ind w:left="6115" w:hanging="180"/>
      </w:pPr>
    </w:lvl>
    <w:lvl w:ilvl="6" w:tplc="0809000F" w:tentative="1">
      <w:start w:val="1"/>
      <w:numFmt w:val="decimal"/>
      <w:lvlText w:val="%7."/>
      <w:lvlJc w:val="left"/>
      <w:pPr>
        <w:ind w:left="6835" w:hanging="360"/>
      </w:pPr>
    </w:lvl>
    <w:lvl w:ilvl="7" w:tplc="08090019" w:tentative="1">
      <w:start w:val="1"/>
      <w:numFmt w:val="lowerLetter"/>
      <w:lvlText w:val="%8."/>
      <w:lvlJc w:val="left"/>
      <w:pPr>
        <w:ind w:left="7555" w:hanging="360"/>
      </w:pPr>
    </w:lvl>
    <w:lvl w:ilvl="8" w:tplc="0809001B" w:tentative="1">
      <w:start w:val="1"/>
      <w:numFmt w:val="lowerRoman"/>
      <w:lvlText w:val="%9."/>
      <w:lvlJc w:val="right"/>
      <w:pPr>
        <w:ind w:left="8275" w:hanging="180"/>
      </w:pPr>
    </w:lvl>
  </w:abstractNum>
  <w:abstractNum w:abstractNumId="1" w15:restartNumberingAfterBreak="0">
    <w:nsid w:val="4AC93661"/>
    <w:multiLevelType w:val="hybridMultilevel"/>
    <w:tmpl w:val="B43AC4F4"/>
    <w:lvl w:ilvl="0" w:tplc="0C0A000F">
      <w:start w:val="1"/>
      <w:numFmt w:val="decimal"/>
      <w:lvlText w:val="%1."/>
      <w:lvlJc w:val="left"/>
      <w:pPr>
        <w:ind w:left="852" w:hanging="360"/>
      </w:pPr>
    </w:lvl>
    <w:lvl w:ilvl="1" w:tplc="08090019" w:tentative="1">
      <w:start w:val="1"/>
      <w:numFmt w:val="lowerLetter"/>
      <w:lvlText w:val="%2."/>
      <w:lvlJc w:val="left"/>
      <w:pPr>
        <w:ind w:left="1572" w:hanging="360"/>
      </w:pPr>
    </w:lvl>
    <w:lvl w:ilvl="2" w:tplc="0809001B" w:tentative="1">
      <w:start w:val="1"/>
      <w:numFmt w:val="lowerRoman"/>
      <w:lvlText w:val="%3."/>
      <w:lvlJc w:val="right"/>
      <w:pPr>
        <w:ind w:left="2292" w:hanging="180"/>
      </w:pPr>
    </w:lvl>
    <w:lvl w:ilvl="3" w:tplc="0809000F" w:tentative="1">
      <w:start w:val="1"/>
      <w:numFmt w:val="decimal"/>
      <w:lvlText w:val="%4."/>
      <w:lvlJc w:val="left"/>
      <w:pPr>
        <w:ind w:left="3012" w:hanging="360"/>
      </w:pPr>
    </w:lvl>
    <w:lvl w:ilvl="4" w:tplc="08090019" w:tentative="1">
      <w:start w:val="1"/>
      <w:numFmt w:val="lowerLetter"/>
      <w:lvlText w:val="%5."/>
      <w:lvlJc w:val="left"/>
      <w:pPr>
        <w:ind w:left="3732" w:hanging="360"/>
      </w:pPr>
    </w:lvl>
    <w:lvl w:ilvl="5" w:tplc="0809001B" w:tentative="1">
      <w:start w:val="1"/>
      <w:numFmt w:val="lowerRoman"/>
      <w:lvlText w:val="%6."/>
      <w:lvlJc w:val="right"/>
      <w:pPr>
        <w:ind w:left="4452" w:hanging="180"/>
      </w:pPr>
    </w:lvl>
    <w:lvl w:ilvl="6" w:tplc="0809000F" w:tentative="1">
      <w:start w:val="1"/>
      <w:numFmt w:val="decimal"/>
      <w:lvlText w:val="%7."/>
      <w:lvlJc w:val="left"/>
      <w:pPr>
        <w:ind w:left="5172" w:hanging="360"/>
      </w:pPr>
    </w:lvl>
    <w:lvl w:ilvl="7" w:tplc="08090019" w:tentative="1">
      <w:start w:val="1"/>
      <w:numFmt w:val="lowerLetter"/>
      <w:lvlText w:val="%8."/>
      <w:lvlJc w:val="left"/>
      <w:pPr>
        <w:ind w:left="5892" w:hanging="360"/>
      </w:pPr>
    </w:lvl>
    <w:lvl w:ilvl="8" w:tplc="08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E1"/>
    <w:rsid w:val="00004D8C"/>
    <w:rsid w:val="00012563"/>
    <w:rsid w:val="00025EDA"/>
    <w:rsid w:val="000370EA"/>
    <w:rsid w:val="0005427A"/>
    <w:rsid w:val="00067D3E"/>
    <w:rsid w:val="000879ED"/>
    <w:rsid w:val="00090399"/>
    <w:rsid w:val="00090440"/>
    <w:rsid w:val="000912C4"/>
    <w:rsid w:val="00092C7B"/>
    <w:rsid w:val="000B748C"/>
    <w:rsid w:val="00101F5C"/>
    <w:rsid w:val="00124386"/>
    <w:rsid w:val="00132402"/>
    <w:rsid w:val="00140A8D"/>
    <w:rsid w:val="00163825"/>
    <w:rsid w:val="00180BEA"/>
    <w:rsid w:val="001815E8"/>
    <w:rsid w:val="00182695"/>
    <w:rsid w:val="00185B12"/>
    <w:rsid w:val="001874C4"/>
    <w:rsid w:val="001926C2"/>
    <w:rsid w:val="001977E1"/>
    <w:rsid w:val="001A5923"/>
    <w:rsid w:val="001B4210"/>
    <w:rsid w:val="001B52BD"/>
    <w:rsid w:val="001B7ACA"/>
    <w:rsid w:val="001C48F1"/>
    <w:rsid w:val="001C6544"/>
    <w:rsid w:val="001C7CD5"/>
    <w:rsid w:val="001E4344"/>
    <w:rsid w:val="001E7775"/>
    <w:rsid w:val="001F3186"/>
    <w:rsid w:val="00212163"/>
    <w:rsid w:val="00213094"/>
    <w:rsid w:val="00213850"/>
    <w:rsid w:val="00215C7A"/>
    <w:rsid w:val="00226196"/>
    <w:rsid w:val="00232EAE"/>
    <w:rsid w:val="002530C9"/>
    <w:rsid w:val="0026313C"/>
    <w:rsid w:val="0026713F"/>
    <w:rsid w:val="00275182"/>
    <w:rsid w:val="00280996"/>
    <w:rsid w:val="002870A5"/>
    <w:rsid w:val="00293AB6"/>
    <w:rsid w:val="002960B3"/>
    <w:rsid w:val="002A2F97"/>
    <w:rsid w:val="002A6575"/>
    <w:rsid w:val="002B075B"/>
    <w:rsid w:val="002B4EB6"/>
    <w:rsid w:val="002E46EB"/>
    <w:rsid w:val="002E670B"/>
    <w:rsid w:val="002E6FD1"/>
    <w:rsid w:val="002F3CA5"/>
    <w:rsid w:val="00330FB6"/>
    <w:rsid w:val="00336AFF"/>
    <w:rsid w:val="003405CB"/>
    <w:rsid w:val="00361280"/>
    <w:rsid w:val="00370A9E"/>
    <w:rsid w:val="00371E08"/>
    <w:rsid w:val="0038789F"/>
    <w:rsid w:val="00390EEB"/>
    <w:rsid w:val="00395772"/>
    <w:rsid w:val="003B482F"/>
    <w:rsid w:val="003B6CF5"/>
    <w:rsid w:val="003C47AF"/>
    <w:rsid w:val="003D2429"/>
    <w:rsid w:val="004049DE"/>
    <w:rsid w:val="00424A45"/>
    <w:rsid w:val="00432816"/>
    <w:rsid w:val="004435AD"/>
    <w:rsid w:val="00444285"/>
    <w:rsid w:val="0045375B"/>
    <w:rsid w:val="0047437A"/>
    <w:rsid w:val="00487705"/>
    <w:rsid w:val="00487AA5"/>
    <w:rsid w:val="004A4366"/>
    <w:rsid w:val="004B32CF"/>
    <w:rsid w:val="004B7FF7"/>
    <w:rsid w:val="004E7D46"/>
    <w:rsid w:val="00544082"/>
    <w:rsid w:val="00564DF0"/>
    <w:rsid w:val="0059467D"/>
    <w:rsid w:val="005A2FF3"/>
    <w:rsid w:val="005C3CAA"/>
    <w:rsid w:val="005F5AEE"/>
    <w:rsid w:val="00623E17"/>
    <w:rsid w:val="00642DE9"/>
    <w:rsid w:val="00663FED"/>
    <w:rsid w:val="006950F8"/>
    <w:rsid w:val="006A1AA8"/>
    <w:rsid w:val="006B33D4"/>
    <w:rsid w:val="006D0E01"/>
    <w:rsid w:val="006D2CAE"/>
    <w:rsid w:val="00703237"/>
    <w:rsid w:val="0070496E"/>
    <w:rsid w:val="007219E9"/>
    <w:rsid w:val="00760750"/>
    <w:rsid w:val="00765ADF"/>
    <w:rsid w:val="007716CC"/>
    <w:rsid w:val="0077337C"/>
    <w:rsid w:val="00774DFF"/>
    <w:rsid w:val="007854DC"/>
    <w:rsid w:val="007B3855"/>
    <w:rsid w:val="007C1CAC"/>
    <w:rsid w:val="007E31BD"/>
    <w:rsid w:val="008038BA"/>
    <w:rsid w:val="008054A2"/>
    <w:rsid w:val="00810A01"/>
    <w:rsid w:val="008117E4"/>
    <w:rsid w:val="00813304"/>
    <w:rsid w:val="008174C7"/>
    <w:rsid w:val="00822481"/>
    <w:rsid w:val="008233F8"/>
    <w:rsid w:val="00823DD0"/>
    <w:rsid w:val="00837EB9"/>
    <w:rsid w:val="0084164E"/>
    <w:rsid w:val="00862BF5"/>
    <w:rsid w:val="00882878"/>
    <w:rsid w:val="00884768"/>
    <w:rsid w:val="00885FB2"/>
    <w:rsid w:val="008B7871"/>
    <w:rsid w:val="008E40D3"/>
    <w:rsid w:val="00904806"/>
    <w:rsid w:val="00911E7D"/>
    <w:rsid w:val="00912C96"/>
    <w:rsid w:val="00931B11"/>
    <w:rsid w:val="009330E1"/>
    <w:rsid w:val="009518C6"/>
    <w:rsid w:val="00961341"/>
    <w:rsid w:val="00963AAC"/>
    <w:rsid w:val="00974332"/>
    <w:rsid w:val="00977B80"/>
    <w:rsid w:val="009A3048"/>
    <w:rsid w:val="009B790D"/>
    <w:rsid w:val="009C5D3D"/>
    <w:rsid w:val="009C75E3"/>
    <w:rsid w:val="009D3FCE"/>
    <w:rsid w:val="009D5F01"/>
    <w:rsid w:val="009E126E"/>
    <w:rsid w:val="009F15F7"/>
    <w:rsid w:val="00A0252F"/>
    <w:rsid w:val="00A054AE"/>
    <w:rsid w:val="00A079A6"/>
    <w:rsid w:val="00A133DB"/>
    <w:rsid w:val="00A16292"/>
    <w:rsid w:val="00A257FB"/>
    <w:rsid w:val="00A43B89"/>
    <w:rsid w:val="00A50EBF"/>
    <w:rsid w:val="00A55F61"/>
    <w:rsid w:val="00A5759B"/>
    <w:rsid w:val="00A9794F"/>
    <w:rsid w:val="00AC00D2"/>
    <w:rsid w:val="00AD4A57"/>
    <w:rsid w:val="00AD4E89"/>
    <w:rsid w:val="00AD7814"/>
    <w:rsid w:val="00AE1E16"/>
    <w:rsid w:val="00B44431"/>
    <w:rsid w:val="00B802A8"/>
    <w:rsid w:val="00B80602"/>
    <w:rsid w:val="00B8323F"/>
    <w:rsid w:val="00B84CF6"/>
    <w:rsid w:val="00B866F4"/>
    <w:rsid w:val="00B9501C"/>
    <w:rsid w:val="00B9760A"/>
    <w:rsid w:val="00BA3F94"/>
    <w:rsid w:val="00BC26F3"/>
    <w:rsid w:val="00BC4395"/>
    <w:rsid w:val="00BC4479"/>
    <w:rsid w:val="00BE44AE"/>
    <w:rsid w:val="00BF5290"/>
    <w:rsid w:val="00C06C98"/>
    <w:rsid w:val="00C22937"/>
    <w:rsid w:val="00C420D6"/>
    <w:rsid w:val="00C463EE"/>
    <w:rsid w:val="00C663B8"/>
    <w:rsid w:val="00C77629"/>
    <w:rsid w:val="00C93354"/>
    <w:rsid w:val="00C97F9F"/>
    <w:rsid w:val="00CC09F1"/>
    <w:rsid w:val="00CE77EE"/>
    <w:rsid w:val="00CF4504"/>
    <w:rsid w:val="00D13C12"/>
    <w:rsid w:val="00D14453"/>
    <w:rsid w:val="00D14EA2"/>
    <w:rsid w:val="00D17F0E"/>
    <w:rsid w:val="00D24A4D"/>
    <w:rsid w:val="00D27929"/>
    <w:rsid w:val="00D30563"/>
    <w:rsid w:val="00D64219"/>
    <w:rsid w:val="00D64259"/>
    <w:rsid w:val="00D658A9"/>
    <w:rsid w:val="00D67E36"/>
    <w:rsid w:val="00D75892"/>
    <w:rsid w:val="00D912B9"/>
    <w:rsid w:val="00D93035"/>
    <w:rsid w:val="00D94D82"/>
    <w:rsid w:val="00D95303"/>
    <w:rsid w:val="00DA4E49"/>
    <w:rsid w:val="00DC14BB"/>
    <w:rsid w:val="00DC7E8F"/>
    <w:rsid w:val="00DD6B04"/>
    <w:rsid w:val="00E07439"/>
    <w:rsid w:val="00E1556B"/>
    <w:rsid w:val="00E161E5"/>
    <w:rsid w:val="00E2056B"/>
    <w:rsid w:val="00E248F8"/>
    <w:rsid w:val="00E33605"/>
    <w:rsid w:val="00E52C9F"/>
    <w:rsid w:val="00E54054"/>
    <w:rsid w:val="00E67E1E"/>
    <w:rsid w:val="00E72733"/>
    <w:rsid w:val="00E76447"/>
    <w:rsid w:val="00E805E2"/>
    <w:rsid w:val="00E82A9E"/>
    <w:rsid w:val="00EA04A7"/>
    <w:rsid w:val="00EB5729"/>
    <w:rsid w:val="00EB6A9C"/>
    <w:rsid w:val="00EC6F0C"/>
    <w:rsid w:val="00EE33C6"/>
    <w:rsid w:val="00EE72BE"/>
    <w:rsid w:val="00EF3BE0"/>
    <w:rsid w:val="00F13AFD"/>
    <w:rsid w:val="00F15F01"/>
    <w:rsid w:val="00F86AE2"/>
    <w:rsid w:val="00FB2592"/>
    <w:rsid w:val="00FB2689"/>
    <w:rsid w:val="00FB43B2"/>
    <w:rsid w:val="00FB49F9"/>
    <w:rsid w:val="00FC5720"/>
    <w:rsid w:val="00FD7890"/>
    <w:rsid w:val="00FE3794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59A1254-F763-4E41-B69F-599DB064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6F0C"/>
    <w:pPr>
      <w:spacing w:after="200" w:line="276" w:lineRule="auto"/>
    </w:pPr>
    <w:rPr>
      <w:rFonts w:cs="Times New Roman"/>
      <w:sz w:val="22"/>
      <w:szCs w:val="22"/>
    </w:rPr>
  </w:style>
  <w:style w:type="paragraph" w:styleId="Ttulo1">
    <w:name w:val="heading 1"/>
    <w:basedOn w:val="Nivel1"/>
    <w:next w:val="Normal"/>
    <w:link w:val="Ttulo1Car"/>
    <w:uiPriority w:val="9"/>
    <w:rsid w:val="00FB49F9"/>
    <w:pPr>
      <w:keepNext/>
      <w:spacing w:before="240" w:after="60"/>
      <w:outlineLvl w:val="0"/>
    </w:pPr>
    <w:rPr>
      <w:rFonts w:ascii="Cambria" w:hAnsi="Cambria"/>
      <w:b w:val="0"/>
      <w:bCs w:val="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A0252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D13C12"/>
    <w:rPr>
      <w:rFonts w:ascii="Cambria" w:hAnsi="Cambria" w:cs="Arial"/>
      <w:color w:val="004990"/>
      <w:kern w:val="32"/>
      <w:position w:val="-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3C47AF"/>
    <w:rPr>
      <w:rFonts w:ascii="Cambria" w:hAnsi="Cambria" w:cs="Times New Roman"/>
      <w:b/>
      <w:bCs/>
      <w:sz w:val="26"/>
      <w:szCs w:val="26"/>
    </w:rPr>
  </w:style>
  <w:style w:type="paragraph" w:customStyle="1" w:styleId="UnidadPortada">
    <w:name w:val="Unidad Portada"/>
    <w:basedOn w:val="Normal"/>
    <w:link w:val="UnidadPortadaCar"/>
    <w:qFormat/>
    <w:rsid w:val="00FB2689"/>
    <w:pPr>
      <w:widowControl w:val="0"/>
      <w:autoSpaceDE w:val="0"/>
      <w:autoSpaceDN w:val="0"/>
      <w:adjustRightInd w:val="0"/>
      <w:spacing w:after="0" w:line="1060" w:lineRule="exact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ombreUnidadPortada">
    <w:name w:val="Nombre Unidad Portada"/>
    <w:basedOn w:val="NombreUnidad"/>
    <w:link w:val="NombreUnidadPortadaCar"/>
    <w:qFormat/>
    <w:rsid w:val="008038BA"/>
  </w:style>
  <w:style w:type="character" w:customStyle="1" w:styleId="UnidadPortadaCar">
    <w:name w:val="Unidad Portada Car"/>
    <w:basedOn w:val="Fuentedeprrafopredeter"/>
    <w:link w:val="UnidadPortada"/>
    <w:locked/>
    <w:rsid w:val="00FB2689"/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ivel1">
    <w:name w:val="Nivel 1"/>
    <w:basedOn w:val="Normal"/>
    <w:link w:val="Nivel1Car"/>
    <w:qFormat/>
    <w:rsid w:val="00765ADF"/>
    <w:pPr>
      <w:widowControl w:val="0"/>
      <w:autoSpaceDE w:val="0"/>
      <w:autoSpaceDN w:val="0"/>
      <w:adjustRightInd w:val="0"/>
      <w:spacing w:after="0" w:line="451" w:lineRule="exact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character" w:customStyle="1" w:styleId="NombreUnidadPortadaCar">
    <w:name w:val="Nombre Unidad Portada Car"/>
    <w:basedOn w:val="Fuentedeprrafopredeter"/>
    <w:link w:val="NombreUnidadPortada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Nivel2">
    <w:name w:val="Nivel 2"/>
    <w:basedOn w:val="Normal"/>
    <w:link w:val="Nivel2Car"/>
    <w:qFormat/>
    <w:rsid w:val="00765ADF"/>
    <w:pPr>
      <w:widowControl w:val="0"/>
      <w:autoSpaceDE w:val="0"/>
      <w:autoSpaceDN w:val="0"/>
      <w:adjustRightInd w:val="0"/>
      <w:spacing w:before="21" w:after="0" w:line="338" w:lineRule="exact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character" w:customStyle="1" w:styleId="Nivel1Car">
    <w:name w:val="Nivel 1 Car"/>
    <w:basedOn w:val="Fuentedeprrafopredeter"/>
    <w:link w:val="Nivel1"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paragraph" w:customStyle="1" w:styleId="Nivel3">
    <w:name w:val="Nivel 3"/>
    <w:basedOn w:val="Normal"/>
    <w:link w:val="Nivel3Car"/>
    <w:qFormat/>
    <w:rsid w:val="00961341"/>
    <w:pPr>
      <w:widowControl w:val="0"/>
      <w:autoSpaceDE w:val="0"/>
      <w:autoSpaceDN w:val="0"/>
      <w:adjustRightInd w:val="0"/>
      <w:spacing w:after="0" w:line="271" w:lineRule="exact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character" w:customStyle="1" w:styleId="Nivel2Car">
    <w:name w:val="Nivel 2 Car"/>
    <w:basedOn w:val="Fuentedeprrafopredeter"/>
    <w:link w:val="Nivel2"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paragraph" w:customStyle="1" w:styleId="Texto">
    <w:name w:val="Texto"/>
    <w:basedOn w:val="Normal"/>
    <w:link w:val="TextoCar"/>
    <w:qFormat/>
    <w:rsid w:val="001B52BD"/>
    <w:pPr>
      <w:widowControl w:val="0"/>
      <w:autoSpaceDE w:val="0"/>
      <w:autoSpaceDN w:val="0"/>
      <w:adjustRightInd w:val="0"/>
      <w:spacing w:after="0" w:line="292" w:lineRule="auto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character" w:customStyle="1" w:styleId="Nivel3Car">
    <w:name w:val="Nivel 3 Car"/>
    <w:basedOn w:val="Fuentedeprrafopredeter"/>
    <w:link w:val="Nivel3"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customStyle="1" w:styleId="FOCN1Car">
    <w:name w:val="FOC N1 Car"/>
    <w:basedOn w:val="Fuentedeprrafopredeter"/>
    <w:link w:val="FOCN1"/>
    <w:locked/>
    <w:rsid w:val="00A0252F"/>
    <w:rPr>
      <w:rFonts w:ascii="Arial" w:hAnsi="Arial" w:cs="Arial"/>
      <w:b/>
      <w:sz w:val="28"/>
      <w:szCs w:val="28"/>
    </w:rPr>
  </w:style>
  <w:style w:type="character" w:customStyle="1" w:styleId="TextoCar">
    <w:name w:val="Texto Car"/>
    <w:basedOn w:val="Fuentedeprrafopredeter"/>
    <w:link w:val="Texto"/>
    <w:locked/>
    <w:rsid w:val="001B52BD"/>
    <w:rPr>
      <w:rFonts w:ascii="Arial" w:hAnsi="Arial" w:cs="Arial"/>
      <w:color w:val="231F20"/>
      <w:sz w:val="20"/>
      <w:szCs w:val="20"/>
    </w:rPr>
  </w:style>
  <w:style w:type="paragraph" w:customStyle="1" w:styleId="FOCN1">
    <w:name w:val="FOC N1"/>
    <w:basedOn w:val="Normal"/>
    <w:link w:val="FOCN1Car"/>
    <w:rsid w:val="00A0252F"/>
    <w:pPr>
      <w:spacing w:after="0" w:line="240" w:lineRule="auto"/>
      <w:jc w:val="both"/>
    </w:pPr>
    <w:rPr>
      <w:rFonts w:ascii="Arial" w:hAnsi="Arial" w:cs="Arial"/>
      <w:b/>
      <w:sz w:val="28"/>
      <w:szCs w:val="28"/>
    </w:rPr>
  </w:style>
  <w:style w:type="character" w:customStyle="1" w:styleId="FocTitulo2Char">
    <w:name w:val="Foc Titulo 2 Char"/>
    <w:basedOn w:val="Fuentedeprrafopredeter"/>
    <w:link w:val="FocTitulo2"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paragraph" w:customStyle="1" w:styleId="FocTitulo2">
    <w:name w:val="Foc Titulo 2"/>
    <w:basedOn w:val="Ttulo2"/>
    <w:link w:val="FocTitulo2Char"/>
    <w:rsid w:val="00A0252F"/>
    <w:pPr>
      <w:spacing w:line="240" w:lineRule="auto"/>
    </w:pPr>
    <w:rPr>
      <w:rFonts w:cs="Arial"/>
      <w:i w:val="0"/>
      <w:color w:val="4F81BD"/>
    </w:rPr>
  </w:style>
  <w:style w:type="paragraph" w:customStyle="1" w:styleId="NegritasTareas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6313C"/>
    <w:rPr>
      <w:rFonts w:cs="Times New Roman"/>
    </w:rPr>
  </w:style>
  <w:style w:type="character" w:customStyle="1" w:styleId="NegritasTareasCar">
    <w:name w:val="Negritas Tareas Car"/>
    <w:basedOn w:val="TextoCar"/>
    <w:link w:val="NegritasTareas"/>
    <w:locked/>
    <w:rsid w:val="0026313C"/>
    <w:rPr>
      <w:rFonts w:ascii="Arial" w:hAnsi="Arial" w:cs="Arial"/>
      <w:b/>
      <w:color w:val="365F91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6313C"/>
    <w:rPr>
      <w:rFonts w:cs="Times New Roman"/>
    </w:rPr>
  </w:style>
  <w:style w:type="paragraph" w:styleId="TtulodeTDC">
    <w:name w:val="TOC Heading"/>
    <w:basedOn w:val="Ttulo1"/>
    <w:next w:val="Normal"/>
    <w:uiPriority w:val="39"/>
    <w:unhideWhenUsed/>
    <w:qFormat/>
    <w:rsid w:val="00FB49F9"/>
    <w:pPr>
      <w:keepLines/>
      <w:widowControl/>
      <w:autoSpaceDE/>
      <w:autoSpaceDN/>
      <w:adjustRightInd/>
      <w:spacing w:before="480" w:after="0" w:line="276" w:lineRule="auto"/>
      <w:ind w:left="0" w:right="0"/>
      <w:jc w:val="left"/>
      <w:outlineLvl w:val="9"/>
    </w:pPr>
    <w:rPr>
      <w:rFonts w:cs="Times New Roman"/>
      <w:b/>
      <w:bCs/>
      <w:color w:val="365F91"/>
      <w:kern w:val="0"/>
      <w:positio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663B8"/>
    <w:pPr>
      <w:spacing w:after="100"/>
      <w:ind w:left="220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04D8C"/>
    <w:pPr>
      <w:tabs>
        <w:tab w:val="left" w:pos="440"/>
        <w:tab w:val="right" w:leader="dot" w:pos="9950"/>
      </w:tabs>
      <w:spacing w:after="100"/>
    </w:pPr>
    <w:rPr>
      <w:b/>
      <w:noProof/>
      <w:color w:val="365F91" w:themeColor="accent1" w:themeShade="BF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663B8"/>
    <w:pPr>
      <w:spacing w:after="100"/>
      <w:ind w:left="440"/>
    </w:pPr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663B8"/>
    <w:rPr>
      <w:rFonts w:ascii="Tahoma" w:hAnsi="Tahoma" w:cs="Tahoma"/>
      <w:sz w:val="16"/>
      <w:szCs w:val="16"/>
    </w:rPr>
  </w:style>
  <w:style w:type="paragraph" w:customStyle="1" w:styleId="Tablasyejemplos">
    <w:name w:val="Tablas y ejemplos"/>
    <w:basedOn w:val="Normal"/>
    <w:link w:val="TablasyejemplosCar"/>
    <w:rsid w:val="00C663B8"/>
    <w:pPr>
      <w:widowControl w:val="0"/>
      <w:autoSpaceDE w:val="0"/>
      <w:autoSpaceDN w:val="0"/>
      <w:adjustRightInd w:val="0"/>
      <w:spacing w:before="22" w:after="0" w:line="240" w:lineRule="auto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character" w:customStyle="1" w:styleId="TablasyejemplosCar">
    <w:name w:val="Tablas y ejemplos Car"/>
    <w:basedOn w:val="Fuentedeprrafopredeter"/>
    <w:link w:val="Tablasyejemplos"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3C47AF"/>
    <w:rPr>
      <w:rFonts w:cs="Times New Roman"/>
      <w:color w:val="0000FF"/>
      <w:u w:val="single"/>
    </w:rPr>
  </w:style>
  <w:style w:type="paragraph" w:customStyle="1" w:styleId="Piedeimagen">
    <w:name w:val="Pie de imagen"/>
    <w:aliases w:val="tabla"/>
    <w:basedOn w:val="Texto"/>
    <w:link w:val="Piedeimagen2"/>
    <w:qFormat/>
    <w:rsid w:val="00067D3E"/>
    <w:rPr>
      <w:rFonts w:ascii="Tahoma" w:hAnsi="Tahoma" w:cs="Tahoma"/>
      <w:b/>
      <w:sz w:val="16"/>
      <w:szCs w:val="16"/>
    </w:rPr>
  </w:style>
  <w:style w:type="paragraph" w:customStyle="1" w:styleId="Ejemplos">
    <w:name w:val="Ejemplos"/>
    <w:basedOn w:val="Normal"/>
    <w:link w:val="EjemplosCar"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120" w:line="240" w:lineRule="auto"/>
      <w:ind w:left="1440"/>
    </w:pPr>
    <w:rPr>
      <w:rFonts w:ascii="Tahoma" w:hAnsi="Tahoma" w:cs="Tahoma"/>
      <w:b/>
      <w:sz w:val="16"/>
      <w:szCs w:val="16"/>
    </w:rPr>
  </w:style>
  <w:style w:type="character" w:customStyle="1" w:styleId="Piedeimagen2">
    <w:name w:val="Pie de imagen2"/>
    <w:aliases w:val="tabla Car"/>
    <w:basedOn w:val="TextoCar"/>
    <w:link w:val="Piedeimagen"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customStyle="1" w:styleId="EjemplosCar">
    <w:name w:val="Ejemplos Car"/>
    <w:basedOn w:val="Fuentedeprrafopredeter"/>
    <w:link w:val="Ejemplos"/>
    <w:locked/>
    <w:rsid w:val="009F15F7"/>
    <w:rPr>
      <w:rFonts w:ascii="Tahoma" w:hAnsi="Tahoma" w:cs="Tahoma"/>
      <w:b/>
      <w:sz w:val="16"/>
      <w:szCs w:val="16"/>
    </w:rPr>
  </w:style>
  <w:style w:type="paragraph" w:customStyle="1" w:styleId="Piedeimagen1">
    <w:name w:val="Pie de imagen1"/>
    <w:aliases w:val="tabla1"/>
    <w:basedOn w:val="Piedeimagen"/>
    <w:rsid w:val="002B4EB6"/>
  </w:style>
  <w:style w:type="paragraph" w:customStyle="1" w:styleId="NegritaTexto">
    <w:name w:val="Negrita Texto"/>
    <w:basedOn w:val="Texto"/>
    <w:link w:val="NegritaTextoCar"/>
    <w:qFormat/>
    <w:rsid w:val="00AE1E16"/>
    <w:rPr>
      <w:b/>
      <w:color w:val="365F91" w:themeColor="accent1" w:themeShade="BF"/>
    </w:rPr>
  </w:style>
  <w:style w:type="character" w:customStyle="1" w:styleId="NegritaTextoCar">
    <w:name w:val="Negrita Texto Car"/>
    <w:basedOn w:val="TextoCar"/>
    <w:link w:val="NegritaTexto"/>
    <w:locked/>
    <w:rsid w:val="00AE1E16"/>
    <w:rPr>
      <w:rFonts w:ascii="Arial" w:hAnsi="Arial" w:cs="Arial"/>
      <w:b/>
      <w:color w:val="365F91" w:themeColor="accent1" w:themeShade="BF"/>
      <w:sz w:val="20"/>
      <w:szCs w:val="20"/>
    </w:rPr>
  </w:style>
  <w:style w:type="table" w:styleId="Tablaconcuadrcula">
    <w:name w:val="Table Grid"/>
    <w:basedOn w:val="Tablanormal"/>
    <w:uiPriority w:val="59"/>
    <w:rsid w:val="00AD4A5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nidad">
    <w:name w:val="Unidad"/>
    <w:basedOn w:val="Nivel1"/>
    <w:link w:val="UnidadCar"/>
    <w:qFormat/>
    <w:rsid w:val="008038BA"/>
    <w:pPr>
      <w:spacing w:line="240" w:lineRule="auto"/>
      <w:jc w:val="left"/>
    </w:pPr>
    <w:rPr>
      <w:sz w:val="80"/>
      <w:szCs w:val="80"/>
    </w:rPr>
  </w:style>
  <w:style w:type="paragraph" w:customStyle="1" w:styleId="NombreUnidad">
    <w:name w:val="Nombre Unidad"/>
    <w:basedOn w:val="Unidad"/>
    <w:link w:val="NombreUnidadCar"/>
    <w:qFormat/>
    <w:rsid w:val="008038BA"/>
  </w:style>
  <w:style w:type="character" w:customStyle="1" w:styleId="UnidadCar">
    <w:name w:val="Unidad Car"/>
    <w:basedOn w:val="Nivel1Car"/>
    <w:link w:val="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character" w:customStyle="1" w:styleId="NombreUnidadCar">
    <w:name w:val="Nombre Unidad Car"/>
    <w:basedOn w:val="Nivel1Car"/>
    <w:link w:val="Nombre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MDULO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character" w:customStyle="1" w:styleId="MDULOCar">
    <w:name w:val="MÓDULO Car"/>
    <w:basedOn w:val="NombreUnidadCar"/>
    <w:link w:val="MDULO"/>
    <w:rsid w:val="00FB2689"/>
    <w:rPr>
      <w:rFonts w:ascii="Arial" w:hAnsi="Arial" w:cs="Arial"/>
      <w:b/>
      <w:bCs/>
      <w:caps/>
      <w:color w:val="004990"/>
      <w:position w:val="-1"/>
      <w:sz w:val="40"/>
      <w:szCs w:val="40"/>
    </w:rPr>
  </w:style>
  <w:style w:type="paragraph" w:styleId="Prrafodelista">
    <w:name w:val="List Paragraph"/>
    <w:basedOn w:val="Normal"/>
    <w:uiPriority w:val="34"/>
    <w:rsid w:val="003B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42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R\Desktop\Borrador_Plantilla_Propuesta_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BCED1-0B30-4DC5-A5A1-3069A589C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Borrador_Plantilla_Propuesta_Proyecto.dotx</Template>
  <TotalTime>154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Angeles Torres</dc:creator>
  <dc:description>Solid Converter PDF</dc:description>
  <cp:lastModifiedBy>Victor Sanchez Morillas</cp:lastModifiedBy>
  <cp:revision>17</cp:revision>
  <cp:lastPrinted>2016-02-09T16:19:00Z</cp:lastPrinted>
  <dcterms:created xsi:type="dcterms:W3CDTF">2016-02-01T09:49:00Z</dcterms:created>
  <dcterms:modified xsi:type="dcterms:W3CDTF">2020-09-28T07:52:00Z</dcterms:modified>
</cp:coreProperties>
</file>